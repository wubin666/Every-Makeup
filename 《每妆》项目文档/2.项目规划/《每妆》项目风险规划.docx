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每妆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项目</w:t>
      </w:r>
      <w:r>
        <w:t>风险登记册</w:t>
      </w:r>
    </w:p>
    <w:p/>
    <w:tbl>
      <w:tblPr>
        <w:tblStyle w:val="4"/>
        <w:tblW w:w="1380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技术不合理，不</w:t>
            </w:r>
            <w:r>
              <w:rPr>
                <w:rFonts w:hint="eastAsia"/>
              </w:rPr>
              <w:t>能够满足</w:t>
            </w:r>
            <w:r>
              <w:rPr>
                <w:rFonts w:hint="eastAsia"/>
                <w:lang w:val="en-US" w:eastAsia="zh-CN"/>
              </w:rPr>
              <w:t>项目的</w:t>
            </w:r>
            <w:r>
              <w:rPr>
                <w:rFonts w:hint="eastAsia"/>
              </w:rPr>
              <w:t>性能要求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达不到预期效果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运用技术不合理，导致后台维护管理困难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技术</w:t>
            </w:r>
            <w:r>
              <w:rPr>
                <w:rFonts w:hint="eastAsia" w:ascii="宋体" w:hAnsi="宋体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正确运用合理的组件和技术，提高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项目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的可靠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性，降低后期维护成本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开发初期未做好用户调查，项目的</w:t>
            </w:r>
            <w:r>
              <w:rPr>
                <w:rFonts w:hint="eastAsia" w:hAnsi="宋体"/>
                <w:bCs/>
                <w:color w:val="000000"/>
                <w:szCs w:val="21"/>
              </w:rPr>
              <w:t>功能设计存在逻辑漏洞，导致用户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使用</w:t>
            </w:r>
            <w:r>
              <w:rPr>
                <w:rFonts w:hint="eastAsia" w:hAnsi="宋体"/>
                <w:bCs/>
                <w:color w:val="000000"/>
                <w:szCs w:val="21"/>
              </w:rPr>
              <w:t>不便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初期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深入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调查及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分析用户群体特点和需求，设计出符合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用户需求的产品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项目小组组长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用户对APP认可度不高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项目不具有突出的吸引力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制定产品的突出特点，为用户提供附近平台，增加app功能的多样性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both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hAnsi="宋体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安全风险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后台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设置严格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访问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及管理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R7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APP使用过程中出现卡顿现象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代码复杂耗时，不够精简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精简代码，增强代码逻辑性</w:t>
            </w:r>
          </w:p>
        </w:tc>
      </w:tr>
    </w:tbl>
    <w:p/>
    <w:p>
      <w:bookmarkStart w:id="0" w:name="_GoBack"/>
      <w:bookmarkEnd w:id="0"/>
    </w:p>
    <w:sectPr>
      <w:pgSz w:w="16839" w:h="23814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D3B2A"/>
    <w:rsid w:val="0A2C5C87"/>
    <w:rsid w:val="21002604"/>
    <w:rsid w:val="422D3B2A"/>
    <w:rsid w:val="46321CAA"/>
    <w:rsid w:val="6D535020"/>
    <w:rsid w:val="6E3F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2018-11-27T11:46:00Z</dcterms:created>
  <dc:creator>lenovo</dc:creator>
  <cp:lastModifiedBy>lenovo</cp:lastModifiedBy>
  <dcterms:modified xsi:type="dcterms:W3CDTF">2018-11-28T03:11:18Z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